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5780772F" w14:textId="77777777" w:rsidR="00330362" w:rsidRDefault="006157E2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>
                <w:rPr>
                  <w:noProof/>
                </w:rPr>
                <w:drawing>
                  <wp:inline distT="0" distB="0" distL="0" distR="0" wp14:anchorId="3E0B26A7" wp14:editId="4CD6A6B7">
                    <wp:extent cx="914400" cy="3284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328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766930FE" w14:textId="77777777" w:rsidR="00330362" w:rsidRDefault="00330362"/>
        <w:p w14:paraId="3C898832" w14:textId="77777777" w:rsidR="00330362" w:rsidRDefault="000A7B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04F4AB" wp14:editId="472B1F4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3286125</wp:posOffset>
                    </wp:positionV>
                    <wp:extent cx="6600825" cy="1463040"/>
                    <wp:effectExtent l="0" t="0" r="9525" b="381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082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2BAA6" w14:textId="77777777" w:rsidR="00330362" w:rsidRDefault="006157E2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A7B94">
                                      <w:t>PROJECT HIGHLIGHTS</w:t>
                                    </w:r>
                                  </w:sdtContent>
                                </w:sdt>
                              </w:p>
                              <w:p w14:paraId="6D0F5AAD" w14:textId="77777777" w:rsidR="00330362" w:rsidRDefault="006157E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A7B9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4F4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258.75pt;width:519.75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" filled="f" stroked="f" strokeweight=".5pt">
                    <v:textbox style="mso-fit-shape-to-text:t" inset="0,0,0,0">
                      <w:txbxContent>
                        <w:p w14:paraId="5992BAA6" w14:textId="77777777" w:rsidR="00330362" w:rsidRDefault="006157E2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A7B94">
                                <w:t>PROJECT HIGHLIGHTS</w:t>
                              </w:r>
                            </w:sdtContent>
                          </w:sdt>
                        </w:p>
                        <w:p w14:paraId="6D0F5AAD" w14:textId="77777777" w:rsidR="00330362" w:rsidRDefault="006157E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A7B9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157E2">
            <w:br w:type="page"/>
          </w:r>
        </w:p>
      </w:sdtContent>
    </w:sdt>
    <w:p w14:paraId="033AACD3" w14:textId="77777777" w:rsidR="00330362" w:rsidRDefault="00330362">
      <w:pPr>
        <w:sectPr w:rsidR="00330362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D04D924" w14:textId="3E96B144" w:rsidR="00330362" w:rsidRDefault="000A7B94" w:rsidP="000A7B94">
      <w:pPr>
        <w:pStyle w:val="Heading1"/>
      </w:pPr>
      <w:r>
        <w:rPr>
          <w:noProof/>
        </w:rPr>
        <w:lastRenderedPageBreak/>
        <w:drawing>
          <wp:inline distT="0" distB="0" distL="0" distR="0" wp14:anchorId="29BD5A85" wp14:editId="29ECA2B0">
            <wp:extent cx="6349928" cy="89820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851" cy="89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362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3420" w14:textId="77777777" w:rsidR="006157E2" w:rsidRDefault="006157E2">
      <w:pPr>
        <w:spacing w:after="0" w:line="240" w:lineRule="auto"/>
      </w:pPr>
      <w:r>
        <w:separator/>
      </w:r>
    </w:p>
  </w:endnote>
  <w:endnote w:type="continuationSeparator" w:id="0">
    <w:p w14:paraId="3E957D7E" w14:textId="77777777" w:rsidR="006157E2" w:rsidRDefault="0061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811D" w14:textId="17069779" w:rsidR="00330362" w:rsidRPr="000A7B94" w:rsidRDefault="00330362" w:rsidP="000A7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734D1" w14:textId="77777777" w:rsidR="006157E2" w:rsidRDefault="006157E2">
      <w:pPr>
        <w:spacing w:after="0" w:line="240" w:lineRule="auto"/>
      </w:pPr>
      <w:r>
        <w:separator/>
      </w:r>
    </w:p>
  </w:footnote>
  <w:footnote w:type="continuationSeparator" w:id="0">
    <w:p w14:paraId="2A57721A" w14:textId="77777777" w:rsidR="006157E2" w:rsidRDefault="00615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94"/>
    <w:rsid w:val="000A7B94"/>
    <w:rsid w:val="00330362"/>
    <w:rsid w:val="006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81F07"/>
  <w15:chartTrackingRefBased/>
  <w15:docId w15:val="{11C97028-C816-49FA-82A4-40D8C94E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02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5D4993-F103-4B4C-99C1-6C64F725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HIGHLIGHTS</dc:title>
  <dc:subject/>
  <dc:creator>Hemachand Kondali</dc:creator>
  <cp:keywords/>
  <dc:description/>
  <cp:lastModifiedBy>Hemachand Kondali</cp:lastModifiedBy>
  <cp:revision>1</cp:revision>
  <dcterms:created xsi:type="dcterms:W3CDTF">2018-08-27T10:52:00Z</dcterms:created>
  <dcterms:modified xsi:type="dcterms:W3CDTF">2018-08-27T11:01:00Z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